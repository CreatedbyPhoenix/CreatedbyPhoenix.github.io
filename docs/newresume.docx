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8FE99B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33689E" w14:textId="77777777" w:rsidR="00692703" w:rsidRPr="00CF1A49" w:rsidRDefault="00675E1A" w:rsidP="00913946">
            <w:pPr>
              <w:pStyle w:val="Title"/>
            </w:pPr>
            <w:r>
              <w:t>seth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hobson</w:t>
            </w:r>
          </w:p>
          <w:p w14:paraId="06412AFA" w14:textId="77777777" w:rsidR="00692703" w:rsidRPr="00CF1A49" w:rsidRDefault="00675E1A" w:rsidP="00913946">
            <w:pPr>
              <w:pStyle w:val="ContactInfo"/>
              <w:contextualSpacing w:val="0"/>
            </w:pPr>
            <w:r>
              <w:t>5701 Marion Street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8ACF3BF80AC49CF84FF5D125618F67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913-548-8446</w:t>
            </w:r>
          </w:p>
          <w:p w14:paraId="0D1A676E" w14:textId="62603470" w:rsidR="00692703" w:rsidRPr="00CF1A49" w:rsidRDefault="00A357EB" w:rsidP="00913946">
            <w:pPr>
              <w:pStyle w:val="ContactInfoEmphasis"/>
              <w:contextualSpacing w:val="0"/>
            </w:pPr>
            <w:r>
              <w:t>s</w:t>
            </w:r>
            <w:r w:rsidR="00675E1A">
              <w:t>hobson5454@gmail.com</w:t>
            </w:r>
          </w:p>
        </w:tc>
      </w:tr>
      <w:tr w:rsidR="009571D8" w:rsidRPr="00CF1A49" w14:paraId="38905BE8" w14:textId="77777777" w:rsidTr="00692703">
        <w:tc>
          <w:tcPr>
            <w:tcW w:w="9360" w:type="dxa"/>
            <w:tcMar>
              <w:top w:w="432" w:type="dxa"/>
            </w:tcMar>
          </w:tcPr>
          <w:p w14:paraId="6A5ACDA6" w14:textId="74FA0FD1" w:rsidR="001755A8" w:rsidRPr="00CF1A49" w:rsidRDefault="00675E1A" w:rsidP="00913946">
            <w:pPr>
              <w:contextualSpacing w:val="0"/>
            </w:pPr>
            <w:r>
              <w:t xml:space="preserve">Objective: An internship opportunity that allows me to explore my passion for the field of </w:t>
            </w:r>
            <w:r w:rsidR="006C6FA1">
              <w:t>cybersecurity</w:t>
            </w:r>
            <w:r>
              <w:t>.</w:t>
            </w:r>
          </w:p>
        </w:tc>
      </w:tr>
    </w:tbl>
    <w:p w14:paraId="15229DC3" w14:textId="77777777" w:rsidR="004E01EB" w:rsidRPr="00CF1A49" w:rsidRDefault="00DD314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BE3D2060F154DD78DDEA39C0D2403B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1DEA770" w14:textId="77777777" w:rsidTr="00D66A52">
        <w:tc>
          <w:tcPr>
            <w:tcW w:w="9355" w:type="dxa"/>
          </w:tcPr>
          <w:p w14:paraId="78261DE5" w14:textId="087BD1AA" w:rsidR="006C6FA1" w:rsidRDefault="006C6FA1" w:rsidP="001D0BF1">
            <w:pPr>
              <w:pStyle w:val="Heading3"/>
              <w:contextualSpacing w:val="0"/>
              <w:outlineLvl w:val="2"/>
            </w:pPr>
            <w:r>
              <w:t>September 2019 – present</w:t>
            </w:r>
          </w:p>
          <w:p w14:paraId="55C59602" w14:textId="5DB48706" w:rsidR="006C6FA1" w:rsidRDefault="006C6FA1" w:rsidP="006C6FA1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Help desk consultant, </w:t>
            </w:r>
            <w:r>
              <w:rPr>
                <w:rStyle w:val="SubtleReference"/>
              </w:rPr>
              <w:t>Northwestern university</w:t>
            </w:r>
          </w:p>
          <w:p w14:paraId="71ACCFD0" w14:textId="4AF840D6" w:rsidR="006C6FA1" w:rsidRPr="006C6FA1" w:rsidRDefault="006C6FA1" w:rsidP="006C6FA1">
            <w:pPr>
              <w:rPr>
                <w:rStyle w:val="SubtleReference"/>
                <w:b w:val="0"/>
                <w:bCs/>
              </w:rPr>
            </w:pPr>
            <w:r>
              <w:rPr>
                <w:bCs/>
              </w:rPr>
              <w:t>A</w:t>
            </w:r>
            <w:r w:rsidRPr="006C6FA1">
              <w:rPr>
                <w:bCs/>
              </w:rPr>
              <w:t xml:space="preserve">ssisted users with technical issues over the phone, as well as </w:t>
            </w:r>
            <w:r w:rsidR="005423BE">
              <w:rPr>
                <w:bCs/>
              </w:rPr>
              <w:t>E</w:t>
            </w:r>
            <w:r>
              <w:rPr>
                <w:bCs/>
              </w:rPr>
              <w:t>-</w:t>
            </w:r>
            <w:r w:rsidRPr="006C6FA1">
              <w:rPr>
                <w:bCs/>
              </w:rPr>
              <w:t xml:space="preserve">mail. </w:t>
            </w:r>
            <w:r>
              <w:rPr>
                <w:bCs/>
              </w:rPr>
              <w:t>T</w:t>
            </w:r>
            <w:r w:rsidRPr="006C6FA1">
              <w:rPr>
                <w:bCs/>
              </w:rPr>
              <w:t xml:space="preserve">riage of issues to corresponding departments within </w:t>
            </w:r>
            <w:r>
              <w:rPr>
                <w:bCs/>
              </w:rPr>
              <w:t>N</w:t>
            </w:r>
            <w:r w:rsidRPr="006C6FA1">
              <w:rPr>
                <w:bCs/>
              </w:rPr>
              <w:t xml:space="preserve">orthwestern </w:t>
            </w:r>
            <w:r>
              <w:rPr>
                <w:bCs/>
              </w:rPr>
              <w:t>I</w:t>
            </w:r>
            <w:r w:rsidRPr="006C6FA1">
              <w:rPr>
                <w:bCs/>
              </w:rPr>
              <w:t xml:space="preserve">nformation </w:t>
            </w:r>
            <w:r>
              <w:rPr>
                <w:bCs/>
              </w:rPr>
              <w:t>T</w:t>
            </w:r>
            <w:r w:rsidRPr="006C6FA1">
              <w:rPr>
                <w:bCs/>
              </w:rPr>
              <w:t>echnology</w:t>
            </w:r>
            <w:r w:rsidR="005423BE">
              <w:rPr>
                <w:bCs/>
              </w:rPr>
              <w:t>.</w:t>
            </w:r>
          </w:p>
          <w:p w14:paraId="1D7468C5" w14:textId="77777777" w:rsidR="006C6FA1" w:rsidRDefault="006C6FA1" w:rsidP="001D0BF1">
            <w:pPr>
              <w:pStyle w:val="Heading3"/>
              <w:contextualSpacing w:val="0"/>
              <w:outlineLvl w:val="2"/>
            </w:pPr>
          </w:p>
          <w:p w14:paraId="6C0B0A71" w14:textId="6955D90B" w:rsidR="001D0BF1" w:rsidRPr="00CF1A49" w:rsidRDefault="006C6FA1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6B572C">
              <w:t xml:space="preserve"> 201</w:t>
            </w:r>
            <w:r>
              <w:t>9</w:t>
            </w:r>
            <w:r w:rsidR="001D0BF1" w:rsidRPr="00CF1A49">
              <w:t xml:space="preserve"> – </w:t>
            </w:r>
            <w:r>
              <w:t>September 2019</w:t>
            </w:r>
          </w:p>
          <w:p w14:paraId="7E9C91A0" w14:textId="7D737276" w:rsidR="001D0BF1" w:rsidRPr="006C6FA1" w:rsidRDefault="006C6FA1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Field Technician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k12itc</w:t>
            </w:r>
          </w:p>
          <w:p w14:paraId="578B9BA3" w14:textId="18997EDE" w:rsidR="001E3120" w:rsidRPr="006C6FA1" w:rsidRDefault="006C6FA1" w:rsidP="001D0BF1">
            <w:pPr>
              <w:contextualSpacing w:val="0"/>
              <w:rPr>
                <w:bCs/>
              </w:rPr>
            </w:pPr>
            <w:r>
              <w:t>On hand technician</w:t>
            </w:r>
            <w:r w:rsidR="005423BE">
              <w:t>, and</w:t>
            </w:r>
            <w:r>
              <w:t xml:space="preserve"> work</w:t>
            </w:r>
            <w:r w:rsidR="005423BE">
              <w:t>ed</w:t>
            </w:r>
            <w:r>
              <w:t xml:space="preserve"> at schools across the Kansas City area, including daily hands on work with a districtwide 1-to-1 MacBook deployment.</w:t>
            </w:r>
          </w:p>
        </w:tc>
      </w:tr>
      <w:tr w:rsidR="00F61DF9" w:rsidRPr="00CF1A49" w14:paraId="6FF27FAD" w14:textId="77777777" w:rsidTr="00F61DF9">
        <w:tc>
          <w:tcPr>
            <w:tcW w:w="9355" w:type="dxa"/>
            <w:tcMar>
              <w:top w:w="216" w:type="dxa"/>
            </w:tcMar>
          </w:tcPr>
          <w:p w14:paraId="75CA4AC0" w14:textId="43BE3AA6" w:rsidR="00F61DF9" w:rsidRPr="00CF1A49" w:rsidRDefault="006B572C" w:rsidP="00F61DF9">
            <w:pPr>
              <w:pStyle w:val="Heading3"/>
              <w:contextualSpacing w:val="0"/>
              <w:outlineLvl w:val="2"/>
            </w:pPr>
            <w:r>
              <w:t>august 2017</w:t>
            </w:r>
            <w:r w:rsidR="00F61DF9" w:rsidRPr="00CF1A49">
              <w:t xml:space="preserve"> – </w:t>
            </w:r>
            <w:r w:rsidR="006C6FA1">
              <w:t>May 2019</w:t>
            </w:r>
          </w:p>
          <w:p w14:paraId="6CA2AA7F" w14:textId="77777777" w:rsidR="00F61DF9" w:rsidRPr="00CF1A49" w:rsidRDefault="006B572C" w:rsidP="00F61DF9">
            <w:pPr>
              <w:pStyle w:val="Heading2"/>
              <w:contextualSpacing w:val="0"/>
              <w:outlineLvl w:val="1"/>
            </w:pPr>
            <w:r>
              <w:t>President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Catty shack, Mill valley high school</w:t>
            </w:r>
          </w:p>
          <w:p w14:paraId="3773C8FE" w14:textId="07EB0B94" w:rsidR="00F61DF9" w:rsidRDefault="006B572C" w:rsidP="00F61DF9">
            <w:r>
              <w:t>Overs</w:t>
            </w:r>
            <w:r w:rsidR="005423BE">
              <w:t>aw</w:t>
            </w:r>
            <w:r>
              <w:t xml:space="preserve"> staff and completion of tasks, coordinate and lead projects in all aspects of the company.</w:t>
            </w:r>
          </w:p>
        </w:tc>
      </w:tr>
    </w:tbl>
    <w:sdt>
      <w:sdtPr>
        <w:alias w:val="Education:"/>
        <w:tag w:val="Education:"/>
        <w:id w:val="-1908763273"/>
        <w:placeholder>
          <w:docPart w:val="1CD989F422DA4312AE3FC4B993DE114F"/>
        </w:placeholder>
        <w:temporary/>
        <w:showingPlcHdr/>
        <w15:appearance w15:val="hidden"/>
      </w:sdtPr>
      <w:sdtEndPr/>
      <w:sdtContent>
        <w:p w14:paraId="4519140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EB1FA9C" w14:textId="77777777" w:rsidTr="00585DA3">
        <w:tc>
          <w:tcPr>
            <w:tcW w:w="9290" w:type="dxa"/>
          </w:tcPr>
          <w:p w14:paraId="4E071635" w14:textId="2C73530B" w:rsidR="008A1387" w:rsidRDefault="008A1387" w:rsidP="001D0BF1">
            <w:pPr>
              <w:pStyle w:val="Heading3"/>
              <w:contextualSpacing w:val="0"/>
              <w:outlineLvl w:val="2"/>
            </w:pPr>
            <w:r>
              <w:t>September 2019 – present</w:t>
            </w:r>
          </w:p>
          <w:p w14:paraId="64A6FB4E" w14:textId="737AEF09" w:rsidR="008A1387" w:rsidRPr="008A1387" w:rsidRDefault="008A1387" w:rsidP="001D0BF1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  <w:r w:rsidRPr="008A1387">
              <w:rPr>
                <w:rStyle w:val="SubtleReference"/>
                <w:sz w:val="26"/>
                <w:szCs w:val="26"/>
              </w:rPr>
              <w:t>Northwestern university</w:t>
            </w:r>
          </w:p>
          <w:p w14:paraId="6FBC98D4" w14:textId="30926B21" w:rsidR="008A1387" w:rsidRDefault="008A1387" w:rsidP="008A1387">
            <w:r>
              <w:t>Computer Science Major, 3.5 Major GPA, 2.86 Cumulative GPA</w:t>
            </w:r>
          </w:p>
          <w:p w14:paraId="505E65E0" w14:textId="77777777" w:rsidR="008A1387" w:rsidRDefault="008A1387" w:rsidP="001D0BF1">
            <w:pPr>
              <w:pStyle w:val="Heading3"/>
              <w:contextualSpacing w:val="0"/>
              <w:outlineLvl w:val="2"/>
            </w:pPr>
          </w:p>
          <w:p w14:paraId="6E21ED8A" w14:textId="00EBC3A1" w:rsidR="001D0BF1" w:rsidRPr="00CF1A49" w:rsidRDefault="006C6FA1" w:rsidP="001D0BF1">
            <w:pPr>
              <w:pStyle w:val="Heading3"/>
              <w:contextualSpacing w:val="0"/>
              <w:outlineLvl w:val="2"/>
            </w:pPr>
            <w:r>
              <w:t>august 20</w:t>
            </w:r>
            <w:r w:rsidR="008A1387">
              <w:t>15 – may 2019</w:t>
            </w:r>
          </w:p>
          <w:p w14:paraId="26A2AC4A" w14:textId="77777777" w:rsidR="001D0BF1" w:rsidRPr="00CF1A49" w:rsidRDefault="00FB0D61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Mill valley high school</w:t>
            </w:r>
          </w:p>
          <w:p w14:paraId="49B84EC0" w14:textId="77777777" w:rsidR="007538DC" w:rsidRPr="00CF1A49" w:rsidRDefault="006B572C" w:rsidP="007538DC">
            <w:pPr>
              <w:contextualSpacing w:val="0"/>
            </w:pPr>
            <w:r>
              <w:t xml:space="preserve">4.16 Weighted GPA, top 3% of class, academic letter award. </w:t>
            </w:r>
          </w:p>
        </w:tc>
      </w:tr>
    </w:tbl>
    <w:sdt>
      <w:sdtPr>
        <w:alias w:val="Skills:"/>
        <w:tag w:val="Skills:"/>
        <w:id w:val="-1392877668"/>
        <w:placeholder>
          <w:docPart w:val="7E1CA540356E42F68B1DF602EF5B9CA7"/>
        </w:placeholder>
        <w:temporary/>
        <w:showingPlcHdr/>
        <w15:appearance w15:val="hidden"/>
      </w:sdtPr>
      <w:sdtEndPr/>
      <w:sdtContent>
        <w:p w14:paraId="4CE80AD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A7FE7BB" w14:textId="77777777" w:rsidTr="00CF1A49">
        <w:tc>
          <w:tcPr>
            <w:tcW w:w="4675" w:type="dxa"/>
          </w:tcPr>
          <w:p w14:paraId="7CF5921A" w14:textId="2FD1ACCC" w:rsidR="001E3120" w:rsidRDefault="003058D1" w:rsidP="006E1507">
            <w:pPr>
              <w:pStyle w:val="ListBullet"/>
              <w:contextualSpacing w:val="0"/>
            </w:pPr>
            <w:r>
              <w:t>Strong work ethic and ability to learn</w:t>
            </w:r>
          </w:p>
          <w:p w14:paraId="19DEE3D4" w14:textId="1700A5A4" w:rsidR="008A1387" w:rsidRDefault="008A1387" w:rsidP="006E1507">
            <w:pPr>
              <w:pStyle w:val="ListBullet"/>
              <w:contextualSpacing w:val="0"/>
            </w:pPr>
            <w:r>
              <w:t xml:space="preserve">Leadership </w:t>
            </w:r>
            <w:r w:rsidR="005423BE">
              <w:t>e</w:t>
            </w:r>
            <w:r>
              <w:t>xperience</w:t>
            </w:r>
          </w:p>
          <w:p w14:paraId="235EB3D9" w14:textId="237C2E03" w:rsidR="008A1387" w:rsidRPr="006E1507" w:rsidRDefault="008A1387" w:rsidP="006E1507">
            <w:pPr>
              <w:pStyle w:val="ListBullet"/>
              <w:contextualSpacing w:val="0"/>
            </w:pPr>
            <w:r>
              <w:t xml:space="preserve">Experience </w:t>
            </w:r>
            <w:r w:rsidR="005423BE">
              <w:t>c</w:t>
            </w:r>
            <w:r>
              <w:t>oding in C, C++, Python, C#, HTML, JavaScript, CSS</w:t>
            </w:r>
          </w:p>
          <w:p w14:paraId="73F2FD22" w14:textId="77777777" w:rsidR="001F4E6D" w:rsidRPr="006E1507" w:rsidRDefault="003058D1" w:rsidP="006E1507">
            <w:pPr>
              <w:pStyle w:val="ListBullet"/>
              <w:contextualSpacing w:val="0"/>
            </w:pPr>
            <w:r>
              <w:t>Business and marketing coursework</w:t>
            </w:r>
          </w:p>
        </w:tc>
        <w:tc>
          <w:tcPr>
            <w:tcW w:w="4675" w:type="dxa"/>
            <w:tcMar>
              <w:left w:w="360" w:type="dxa"/>
            </w:tcMar>
          </w:tcPr>
          <w:p w14:paraId="7C99F902" w14:textId="68926721" w:rsidR="001E3120" w:rsidRDefault="003058D1" w:rsidP="008A1387">
            <w:pPr>
              <w:pStyle w:val="ListBullet"/>
              <w:contextualSpacing w:val="0"/>
            </w:pPr>
            <w:r>
              <w:t xml:space="preserve">Experience with </w:t>
            </w:r>
            <w:r w:rsidR="008A1387">
              <w:t>penetration testing</w:t>
            </w:r>
            <w:r>
              <w:t xml:space="preserve"> tools such as </w:t>
            </w:r>
            <w:r w:rsidR="00A357EB">
              <w:t>A</w:t>
            </w:r>
            <w:r w:rsidR="000E4D98">
              <w:t>ircrack-ng</w:t>
            </w:r>
            <w:r w:rsidR="00A357EB">
              <w:t>, Burpsuite, and Metasploit within Linux.</w:t>
            </w:r>
          </w:p>
          <w:p w14:paraId="72E94819" w14:textId="2BD21B54" w:rsidR="00A357EB" w:rsidRPr="006E1507" w:rsidRDefault="00A357EB" w:rsidP="008A1387">
            <w:pPr>
              <w:pStyle w:val="ListBullet"/>
              <w:contextualSpacing w:val="0"/>
            </w:pPr>
            <w:r>
              <w:t>Online coursework from Udemy on topics such as network reconnaissance and information gathering.</w:t>
            </w:r>
          </w:p>
        </w:tc>
      </w:tr>
    </w:tbl>
    <w:sdt>
      <w:sdtPr>
        <w:alias w:val="Activities:"/>
        <w:tag w:val="Activities:"/>
        <w:id w:val="1223332893"/>
        <w:placeholder>
          <w:docPart w:val="613C291D767A4814A870277365124281"/>
        </w:placeholder>
        <w:temporary/>
        <w:showingPlcHdr/>
        <w15:appearance w15:val="hidden"/>
      </w:sdtPr>
      <w:sdtEndPr/>
      <w:sdtContent>
        <w:p w14:paraId="17E9EC7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B5B6A7F" w14:textId="5E02A166" w:rsidR="00E822C8" w:rsidRPr="006B10D3" w:rsidRDefault="00E822C8" w:rsidP="00DF7318">
      <w:pPr>
        <w:ind w:left="720" w:hanging="720"/>
        <w:rPr>
          <w:sz w:val="24"/>
          <w:szCs w:val="24"/>
        </w:rPr>
      </w:pPr>
      <w:r w:rsidRPr="006B10D3">
        <w:rPr>
          <w:sz w:val="24"/>
          <w:szCs w:val="24"/>
        </w:rPr>
        <w:t>Northwestern Entrepreneurship in Action (EPIC) – Member, 2019 – Present</w:t>
      </w:r>
    </w:p>
    <w:p w14:paraId="43DD1F10" w14:textId="2CC31067" w:rsidR="00E822C8" w:rsidRPr="006B10D3" w:rsidRDefault="00E822C8" w:rsidP="00DF7318">
      <w:pPr>
        <w:ind w:left="720" w:hanging="720"/>
        <w:rPr>
          <w:sz w:val="24"/>
          <w:szCs w:val="24"/>
        </w:rPr>
      </w:pPr>
      <w:r w:rsidRPr="006B10D3">
        <w:rPr>
          <w:sz w:val="24"/>
          <w:szCs w:val="24"/>
        </w:rPr>
        <w:t>Pioneers of Interactive Entertainment – Member, 2019 – Present</w:t>
      </w:r>
    </w:p>
    <w:p w14:paraId="06A4CF9D" w14:textId="1E08DC2A" w:rsidR="00E822C8" w:rsidRPr="006B10D3" w:rsidRDefault="00E822C8" w:rsidP="00DF7318">
      <w:pPr>
        <w:ind w:left="720" w:hanging="720"/>
        <w:rPr>
          <w:sz w:val="24"/>
          <w:szCs w:val="24"/>
        </w:rPr>
      </w:pPr>
      <w:r w:rsidRPr="006B10D3">
        <w:rPr>
          <w:sz w:val="24"/>
          <w:szCs w:val="24"/>
        </w:rPr>
        <w:t>Northwestern eSports Club – Member and player, 2019 – Present</w:t>
      </w:r>
    </w:p>
    <w:p w14:paraId="42479E58" w14:textId="50D0EC43" w:rsidR="00E822C8" w:rsidRPr="006B10D3" w:rsidRDefault="00E822C8" w:rsidP="00DF7318">
      <w:pPr>
        <w:ind w:left="720" w:hanging="720"/>
        <w:rPr>
          <w:sz w:val="24"/>
          <w:szCs w:val="24"/>
        </w:rPr>
      </w:pPr>
      <w:r w:rsidRPr="006B10D3">
        <w:rPr>
          <w:sz w:val="24"/>
          <w:szCs w:val="24"/>
        </w:rPr>
        <w:t>Phi Delta Theta Fraternity – Member, 2019 - Present</w:t>
      </w:r>
    </w:p>
    <w:p w14:paraId="0422657C" w14:textId="06A67822" w:rsidR="00B51D1B" w:rsidRPr="006B10D3" w:rsidRDefault="000E4D98" w:rsidP="00DF7318">
      <w:pPr>
        <w:ind w:left="720" w:hanging="720"/>
        <w:rPr>
          <w:sz w:val="24"/>
          <w:szCs w:val="24"/>
        </w:rPr>
      </w:pPr>
      <w:r w:rsidRPr="006B10D3">
        <w:rPr>
          <w:sz w:val="24"/>
          <w:szCs w:val="24"/>
        </w:rPr>
        <w:t>DECA – Regional and state competition winner, national qualifier</w:t>
      </w:r>
      <w:r w:rsidR="00DF7318" w:rsidRPr="006B10D3">
        <w:rPr>
          <w:sz w:val="24"/>
          <w:szCs w:val="24"/>
        </w:rPr>
        <w:t>, attended 2018 DECA leadership conference in Lawrence, Kansas, 2017 DECA Central Region Leadership Conference in Omaha, Nebraska, and 2018 DECA International Career Development Conference in Atlanta, Georgia</w:t>
      </w:r>
      <w:r w:rsidR="00A357EB" w:rsidRPr="006B10D3">
        <w:rPr>
          <w:sz w:val="24"/>
          <w:szCs w:val="24"/>
        </w:rPr>
        <w:t>.</w:t>
      </w:r>
    </w:p>
    <w:p w14:paraId="27915129" w14:textId="5C4783AD" w:rsidR="00A357EB" w:rsidRPr="006B10D3" w:rsidRDefault="00A357EB" w:rsidP="00A357EB">
      <w:pPr>
        <w:rPr>
          <w:sz w:val="24"/>
          <w:szCs w:val="24"/>
        </w:rPr>
      </w:pPr>
      <w:r w:rsidRPr="006B10D3">
        <w:rPr>
          <w:sz w:val="24"/>
          <w:szCs w:val="24"/>
        </w:rPr>
        <w:t>UMKC C</w:t>
      </w:r>
      <w:r w:rsidR="00503924">
        <w:rPr>
          <w:sz w:val="24"/>
          <w:szCs w:val="24"/>
        </w:rPr>
        <w:t>S</w:t>
      </w:r>
      <w:r w:rsidRPr="006B10D3">
        <w:rPr>
          <w:sz w:val="24"/>
          <w:szCs w:val="24"/>
        </w:rPr>
        <w:t xml:space="preserve">– Participated in research </w:t>
      </w:r>
      <w:r w:rsidR="00503924">
        <w:rPr>
          <w:sz w:val="24"/>
          <w:szCs w:val="24"/>
        </w:rPr>
        <w:t>with</w:t>
      </w:r>
      <w:r w:rsidRPr="006B10D3">
        <w:rPr>
          <w:sz w:val="24"/>
          <w:szCs w:val="24"/>
        </w:rPr>
        <w:t xml:space="preserve"> drone </w:t>
      </w:r>
      <w:r w:rsidR="00503924">
        <w:rPr>
          <w:sz w:val="24"/>
          <w:szCs w:val="24"/>
        </w:rPr>
        <w:t>technology</w:t>
      </w:r>
      <w:r w:rsidRPr="006B10D3">
        <w:rPr>
          <w:sz w:val="24"/>
          <w:szCs w:val="24"/>
        </w:rPr>
        <w:t xml:space="preserve"> using </w:t>
      </w:r>
      <w:r w:rsidR="00503924">
        <w:rPr>
          <w:sz w:val="24"/>
          <w:szCs w:val="24"/>
        </w:rPr>
        <w:t>p</w:t>
      </w:r>
      <w:r w:rsidRPr="006B10D3">
        <w:rPr>
          <w:sz w:val="24"/>
          <w:szCs w:val="24"/>
        </w:rPr>
        <w:t>ython</w:t>
      </w:r>
      <w:r w:rsidR="00503924">
        <w:rPr>
          <w:sz w:val="24"/>
          <w:szCs w:val="24"/>
        </w:rPr>
        <w:t>,</w:t>
      </w:r>
      <w:r w:rsidRPr="006B10D3">
        <w:rPr>
          <w:sz w:val="24"/>
          <w:szCs w:val="24"/>
        </w:rPr>
        <w:t xml:space="preserve"> 2018 - 2019</w:t>
      </w:r>
    </w:p>
    <w:p w14:paraId="686937DF" w14:textId="0A332DC9" w:rsidR="00A357EB" w:rsidRPr="006B10D3" w:rsidRDefault="00A357EB" w:rsidP="00A357EB">
      <w:pPr>
        <w:rPr>
          <w:sz w:val="24"/>
          <w:szCs w:val="24"/>
        </w:rPr>
      </w:pPr>
      <w:r w:rsidRPr="006B10D3">
        <w:rPr>
          <w:sz w:val="24"/>
          <w:szCs w:val="24"/>
        </w:rPr>
        <w:t>Yale University – Attended Yale Young Global Scholars program, 2017</w:t>
      </w:r>
    </w:p>
    <w:p w14:paraId="369BF301" w14:textId="1FE1110E" w:rsidR="000E4D98" w:rsidRPr="006B10D3" w:rsidRDefault="000E4D98" w:rsidP="006E1507">
      <w:pPr>
        <w:rPr>
          <w:sz w:val="24"/>
          <w:szCs w:val="24"/>
        </w:rPr>
      </w:pPr>
      <w:r w:rsidRPr="006B10D3">
        <w:rPr>
          <w:sz w:val="24"/>
          <w:szCs w:val="24"/>
        </w:rPr>
        <w:t>National Honor Society – Member</w:t>
      </w:r>
      <w:r w:rsidR="00DF7318" w:rsidRPr="006B10D3">
        <w:rPr>
          <w:sz w:val="24"/>
          <w:szCs w:val="24"/>
        </w:rPr>
        <w:t>,</w:t>
      </w:r>
      <w:r w:rsidR="00EA09C6" w:rsidRPr="006B10D3">
        <w:rPr>
          <w:sz w:val="24"/>
          <w:szCs w:val="24"/>
        </w:rPr>
        <w:t xml:space="preserve"> 2017 </w:t>
      </w:r>
      <w:r w:rsidR="00A357EB" w:rsidRPr="006B10D3">
        <w:rPr>
          <w:sz w:val="24"/>
          <w:szCs w:val="24"/>
        </w:rPr>
        <w:t>–</w:t>
      </w:r>
      <w:r w:rsidR="00EA09C6" w:rsidRPr="006B10D3">
        <w:rPr>
          <w:sz w:val="24"/>
          <w:szCs w:val="24"/>
        </w:rPr>
        <w:t xml:space="preserve"> </w:t>
      </w:r>
      <w:r w:rsidR="00A357EB" w:rsidRPr="006B10D3">
        <w:rPr>
          <w:sz w:val="24"/>
          <w:szCs w:val="24"/>
        </w:rPr>
        <w:t>2019</w:t>
      </w:r>
    </w:p>
    <w:p w14:paraId="18FF7766" w14:textId="04B15C99" w:rsidR="00A357EB" w:rsidRPr="006B10D3" w:rsidRDefault="00A357EB" w:rsidP="006E1507">
      <w:pPr>
        <w:rPr>
          <w:sz w:val="24"/>
          <w:szCs w:val="24"/>
        </w:rPr>
      </w:pPr>
      <w:r w:rsidRPr="006B10D3">
        <w:rPr>
          <w:sz w:val="24"/>
          <w:szCs w:val="24"/>
        </w:rPr>
        <w:t>Student Council – Vice President, 2016 - 2019</w:t>
      </w:r>
    </w:p>
    <w:p w14:paraId="17C6469B" w14:textId="5E9443D6" w:rsidR="000E4D98" w:rsidRPr="006B10D3" w:rsidRDefault="00503924" w:rsidP="006E1507">
      <w:pPr>
        <w:rPr>
          <w:sz w:val="24"/>
          <w:szCs w:val="24"/>
        </w:rPr>
      </w:pPr>
      <w:r>
        <w:rPr>
          <w:sz w:val="24"/>
          <w:szCs w:val="24"/>
        </w:rPr>
        <w:t>Mill Valley</w:t>
      </w:r>
      <w:r w:rsidR="000E4D98" w:rsidRPr="006B10D3">
        <w:rPr>
          <w:sz w:val="24"/>
          <w:szCs w:val="24"/>
        </w:rPr>
        <w:t xml:space="preserve"> basketball team member</w:t>
      </w:r>
      <w:r w:rsidR="00DF7318" w:rsidRPr="006B10D3">
        <w:rPr>
          <w:sz w:val="24"/>
          <w:szCs w:val="24"/>
        </w:rPr>
        <w:t xml:space="preserve">, 2015 – </w:t>
      </w:r>
      <w:r w:rsidR="00A357EB" w:rsidRPr="006B10D3">
        <w:rPr>
          <w:sz w:val="24"/>
          <w:szCs w:val="24"/>
        </w:rPr>
        <w:t>2019</w:t>
      </w:r>
    </w:p>
    <w:p w14:paraId="2C8F6899" w14:textId="2E662D24" w:rsidR="00DF7318" w:rsidRPr="006B10D3" w:rsidRDefault="00503924" w:rsidP="006E1507">
      <w:pPr>
        <w:rPr>
          <w:sz w:val="24"/>
          <w:szCs w:val="24"/>
        </w:rPr>
      </w:pPr>
      <w:r>
        <w:rPr>
          <w:sz w:val="24"/>
          <w:szCs w:val="24"/>
        </w:rPr>
        <w:t xml:space="preserve">Mill Valley </w:t>
      </w:r>
      <w:r w:rsidR="00DF7318" w:rsidRPr="006B10D3">
        <w:rPr>
          <w:sz w:val="24"/>
          <w:szCs w:val="24"/>
        </w:rPr>
        <w:t xml:space="preserve">lacrosse team member, 2015 - </w:t>
      </w:r>
      <w:r w:rsidR="00A357EB" w:rsidRPr="006B10D3">
        <w:rPr>
          <w:sz w:val="24"/>
          <w:szCs w:val="24"/>
        </w:rPr>
        <w:t>2019</w:t>
      </w:r>
    </w:p>
    <w:sectPr w:rsidR="00DF7318" w:rsidRPr="006B10D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F0955" w14:textId="77777777" w:rsidR="00DD3148" w:rsidRDefault="00DD3148" w:rsidP="0068194B">
      <w:r>
        <w:separator/>
      </w:r>
    </w:p>
    <w:p w14:paraId="35E5BD26" w14:textId="77777777" w:rsidR="00DD3148" w:rsidRDefault="00DD3148"/>
    <w:p w14:paraId="49962848" w14:textId="77777777" w:rsidR="00DD3148" w:rsidRDefault="00DD3148"/>
  </w:endnote>
  <w:endnote w:type="continuationSeparator" w:id="0">
    <w:p w14:paraId="6E5A7376" w14:textId="77777777" w:rsidR="00DD3148" w:rsidRDefault="00DD3148" w:rsidP="0068194B">
      <w:r>
        <w:continuationSeparator/>
      </w:r>
    </w:p>
    <w:p w14:paraId="1F0C795E" w14:textId="77777777" w:rsidR="00DD3148" w:rsidRDefault="00DD3148"/>
    <w:p w14:paraId="3C98DC99" w14:textId="77777777" w:rsidR="00DD3148" w:rsidRDefault="00DD3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54D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0D331" w14:textId="77777777" w:rsidR="00DD3148" w:rsidRDefault="00DD3148" w:rsidP="0068194B">
      <w:r>
        <w:separator/>
      </w:r>
    </w:p>
    <w:p w14:paraId="4682F08B" w14:textId="77777777" w:rsidR="00DD3148" w:rsidRDefault="00DD3148"/>
    <w:p w14:paraId="2852D3FF" w14:textId="77777777" w:rsidR="00DD3148" w:rsidRDefault="00DD3148"/>
  </w:footnote>
  <w:footnote w:type="continuationSeparator" w:id="0">
    <w:p w14:paraId="4B3F877C" w14:textId="77777777" w:rsidR="00DD3148" w:rsidRDefault="00DD3148" w:rsidP="0068194B">
      <w:r>
        <w:continuationSeparator/>
      </w:r>
    </w:p>
    <w:p w14:paraId="5F3D874C" w14:textId="77777777" w:rsidR="00DD3148" w:rsidRDefault="00DD3148"/>
    <w:p w14:paraId="567C53FC" w14:textId="77777777" w:rsidR="00DD3148" w:rsidRDefault="00DD31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F13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18418F" wp14:editId="7997F1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B28B5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A66A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A66A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A66A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A66A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A66A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A66A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A66A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1A"/>
    <w:rsid w:val="000001EF"/>
    <w:rsid w:val="00007322"/>
    <w:rsid w:val="00007728"/>
    <w:rsid w:val="00024584"/>
    <w:rsid w:val="00024730"/>
    <w:rsid w:val="00055E95"/>
    <w:rsid w:val="0007021F"/>
    <w:rsid w:val="000B2BA5"/>
    <w:rsid w:val="000E4D9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8D1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924"/>
    <w:rsid w:val="00510392"/>
    <w:rsid w:val="00513E2A"/>
    <w:rsid w:val="005423BE"/>
    <w:rsid w:val="00566A35"/>
    <w:rsid w:val="0056701E"/>
    <w:rsid w:val="005740D7"/>
    <w:rsid w:val="00585DA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5E1A"/>
    <w:rsid w:val="0068194B"/>
    <w:rsid w:val="00692703"/>
    <w:rsid w:val="006A1962"/>
    <w:rsid w:val="006B10D3"/>
    <w:rsid w:val="006B572C"/>
    <w:rsid w:val="006B5D48"/>
    <w:rsid w:val="006B7D7B"/>
    <w:rsid w:val="006C1A5E"/>
    <w:rsid w:val="006C6FA1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38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7EB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88F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3148"/>
    <w:rsid w:val="00DE0FAA"/>
    <w:rsid w:val="00DE136D"/>
    <w:rsid w:val="00DE6534"/>
    <w:rsid w:val="00DF4D6C"/>
    <w:rsid w:val="00DF7318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2C8"/>
    <w:rsid w:val="00E85A87"/>
    <w:rsid w:val="00E85B4A"/>
    <w:rsid w:val="00E9528E"/>
    <w:rsid w:val="00EA09C6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0D6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17D78"/>
  <w15:chartTrackingRefBased/>
  <w15:docId w15:val="{9CD05E65-40F3-41C0-A8BD-A16BCEA2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A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A66A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53356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53356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24285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A66A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A66AC" w:themeColor="accent1" w:shadow="1" w:frame="1"/>
        <w:left w:val="single" w:sz="2" w:space="10" w:color="4A66AC" w:themeColor="accent1" w:shadow="1" w:frame="1"/>
        <w:bottom w:val="single" w:sz="2" w:space="10" w:color="4A66AC" w:themeColor="accent1" w:shadow="1" w:frame="1"/>
        <w:right w:val="single" w:sz="2" w:space="10" w:color="4A66AC" w:themeColor="accent1" w:shadow="1" w:frame="1"/>
      </w:pBdr>
      <w:ind w:left="1152" w:right="1152"/>
    </w:pPr>
    <w:rPr>
      <w:rFonts w:eastAsiaTheme="minorEastAsia"/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A66A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w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ACF3BF80AC49CF84FF5D125618F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F941F-F91A-4C13-A750-3BE4C723397C}"/>
      </w:docPartPr>
      <w:docPartBody>
        <w:p w:rsidR="00191532" w:rsidRDefault="00B83874">
          <w:pPr>
            <w:pStyle w:val="C8ACF3BF80AC49CF84FF5D125618F67D"/>
          </w:pPr>
          <w:r w:rsidRPr="00CF1A49">
            <w:t>·</w:t>
          </w:r>
        </w:p>
      </w:docPartBody>
    </w:docPart>
    <w:docPart>
      <w:docPartPr>
        <w:name w:val="4BE3D2060F154DD78DDEA39C0D24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D17F-EA3B-4740-B25D-35051F527345}"/>
      </w:docPartPr>
      <w:docPartBody>
        <w:p w:rsidR="00191532" w:rsidRDefault="00B83874">
          <w:pPr>
            <w:pStyle w:val="4BE3D2060F154DD78DDEA39C0D2403B0"/>
          </w:pPr>
          <w:r w:rsidRPr="00CF1A49">
            <w:t>Experience</w:t>
          </w:r>
        </w:p>
      </w:docPartBody>
    </w:docPart>
    <w:docPart>
      <w:docPartPr>
        <w:name w:val="1CD989F422DA4312AE3FC4B993DE1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7DD7-006F-4C33-8D2A-A5393EF7FF91}"/>
      </w:docPartPr>
      <w:docPartBody>
        <w:p w:rsidR="00191532" w:rsidRDefault="00B83874">
          <w:pPr>
            <w:pStyle w:val="1CD989F422DA4312AE3FC4B993DE114F"/>
          </w:pPr>
          <w:r w:rsidRPr="00CF1A49">
            <w:t>Education</w:t>
          </w:r>
        </w:p>
      </w:docPartBody>
    </w:docPart>
    <w:docPart>
      <w:docPartPr>
        <w:name w:val="7E1CA540356E42F68B1DF602EF5B9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6D16-E958-4BF5-B6BC-B9E668F3EFBD}"/>
      </w:docPartPr>
      <w:docPartBody>
        <w:p w:rsidR="00191532" w:rsidRDefault="00B83874">
          <w:pPr>
            <w:pStyle w:val="7E1CA540356E42F68B1DF602EF5B9CA7"/>
          </w:pPr>
          <w:r w:rsidRPr="00CF1A49">
            <w:t>Skills</w:t>
          </w:r>
        </w:p>
      </w:docPartBody>
    </w:docPart>
    <w:docPart>
      <w:docPartPr>
        <w:name w:val="613C291D767A4814A870277365124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0C7F-95ED-44E7-A88B-ED92FA20E335}"/>
      </w:docPartPr>
      <w:docPartBody>
        <w:p w:rsidR="00191532" w:rsidRDefault="00B83874">
          <w:pPr>
            <w:pStyle w:val="613C291D767A4814A87027736512428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74"/>
    <w:rsid w:val="00191532"/>
    <w:rsid w:val="005255E3"/>
    <w:rsid w:val="00B8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7C88CFB8249798D5EE51CDE73038D">
    <w:name w:val="0D87C88CFB8249798D5EE51CDE7303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A5102CDC0A141E588F1D818C431DAF5">
    <w:name w:val="7A5102CDC0A141E588F1D818C431DAF5"/>
  </w:style>
  <w:style w:type="paragraph" w:customStyle="1" w:styleId="1F8FAF84D8A2432BA3907ECE3BCBA899">
    <w:name w:val="1F8FAF84D8A2432BA3907ECE3BCBA899"/>
  </w:style>
  <w:style w:type="paragraph" w:customStyle="1" w:styleId="C8ACF3BF80AC49CF84FF5D125618F67D">
    <w:name w:val="C8ACF3BF80AC49CF84FF5D125618F67D"/>
  </w:style>
  <w:style w:type="paragraph" w:customStyle="1" w:styleId="AC08AF76E7FB48AFBE439CC2D865CAC1">
    <w:name w:val="AC08AF76E7FB48AFBE439CC2D865CAC1"/>
  </w:style>
  <w:style w:type="paragraph" w:customStyle="1" w:styleId="98F9E12485BC4647850AFC41C99CFF08">
    <w:name w:val="98F9E12485BC4647850AFC41C99CFF08"/>
  </w:style>
  <w:style w:type="paragraph" w:customStyle="1" w:styleId="E3FA8317284E418DA77064C817B0E235">
    <w:name w:val="E3FA8317284E418DA77064C817B0E235"/>
  </w:style>
  <w:style w:type="paragraph" w:customStyle="1" w:styleId="D9B3827EC64E4EDBBC6E73D7D79CD91A">
    <w:name w:val="D9B3827EC64E4EDBBC6E73D7D79CD91A"/>
  </w:style>
  <w:style w:type="paragraph" w:customStyle="1" w:styleId="4FF1775C550E45DE922E977015DD6928">
    <w:name w:val="4FF1775C550E45DE922E977015DD6928"/>
  </w:style>
  <w:style w:type="paragraph" w:customStyle="1" w:styleId="D4F6D62A091145A5BF20CF27493FA65D">
    <w:name w:val="D4F6D62A091145A5BF20CF27493FA65D"/>
  </w:style>
  <w:style w:type="paragraph" w:customStyle="1" w:styleId="0FFE6ED64DB64C40A78F894EEB04DADF">
    <w:name w:val="0FFE6ED64DB64C40A78F894EEB04DADF"/>
  </w:style>
  <w:style w:type="paragraph" w:customStyle="1" w:styleId="4BE3D2060F154DD78DDEA39C0D2403B0">
    <w:name w:val="4BE3D2060F154DD78DDEA39C0D2403B0"/>
  </w:style>
  <w:style w:type="paragraph" w:customStyle="1" w:styleId="BD5E20D7BF714FB2B6917CA0DD7CAEE1">
    <w:name w:val="BD5E20D7BF714FB2B6917CA0DD7CAEE1"/>
  </w:style>
  <w:style w:type="paragraph" w:customStyle="1" w:styleId="96E1B3FE86884AAB880DA3C3D9287F51">
    <w:name w:val="96E1B3FE86884AAB880DA3C3D9287F51"/>
  </w:style>
  <w:style w:type="paragraph" w:customStyle="1" w:styleId="86E47FB1F6A34FDE9B9C78DFD8652D50">
    <w:name w:val="86E47FB1F6A34FDE9B9C78DFD8652D5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18F73D9C1F042AA8FCD43C01EAC4517">
    <w:name w:val="318F73D9C1F042AA8FCD43C01EAC4517"/>
  </w:style>
  <w:style w:type="paragraph" w:customStyle="1" w:styleId="0F64F0BD03954AC8A7D7BCF2EF055F95">
    <w:name w:val="0F64F0BD03954AC8A7D7BCF2EF055F95"/>
  </w:style>
  <w:style w:type="paragraph" w:customStyle="1" w:styleId="C1BF384B26CF459DA70A1AC97E79AC7E">
    <w:name w:val="C1BF384B26CF459DA70A1AC97E79AC7E"/>
  </w:style>
  <w:style w:type="paragraph" w:customStyle="1" w:styleId="D9DDFF553D5B455186E2B11A8D80DD84">
    <w:name w:val="D9DDFF553D5B455186E2B11A8D80DD84"/>
  </w:style>
  <w:style w:type="paragraph" w:customStyle="1" w:styleId="8FCB71C01C1E4854BB29A0D85B433E8D">
    <w:name w:val="8FCB71C01C1E4854BB29A0D85B433E8D"/>
  </w:style>
  <w:style w:type="paragraph" w:customStyle="1" w:styleId="87B5649FACA04330A35E8B4D256A14A1">
    <w:name w:val="87B5649FACA04330A35E8B4D256A14A1"/>
  </w:style>
  <w:style w:type="paragraph" w:customStyle="1" w:styleId="A7B51B5AB39B4466BE44667A04FCECED">
    <w:name w:val="A7B51B5AB39B4466BE44667A04FCECED"/>
  </w:style>
  <w:style w:type="paragraph" w:customStyle="1" w:styleId="1CD989F422DA4312AE3FC4B993DE114F">
    <w:name w:val="1CD989F422DA4312AE3FC4B993DE114F"/>
  </w:style>
  <w:style w:type="paragraph" w:customStyle="1" w:styleId="72EDA478A1784E0ABE3DE8C692C77EF1">
    <w:name w:val="72EDA478A1784E0ABE3DE8C692C77EF1"/>
  </w:style>
  <w:style w:type="paragraph" w:customStyle="1" w:styleId="8607FED4CA0A4B5D98736B678D9F4123">
    <w:name w:val="8607FED4CA0A4B5D98736B678D9F4123"/>
  </w:style>
  <w:style w:type="paragraph" w:customStyle="1" w:styleId="087111158D0D4AF6A69B783485415D5D">
    <w:name w:val="087111158D0D4AF6A69B783485415D5D"/>
  </w:style>
  <w:style w:type="paragraph" w:customStyle="1" w:styleId="D6DB4184EC124CD8BF090B63997407C5">
    <w:name w:val="D6DB4184EC124CD8BF090B63997407C5"/>
  </w:style>
  <w:style w:type="paragraph" w:customStyle="1" w:styleId="B1EC0D16B6114AFDBA93C1B4105E6515">
    <w:name w:val="B1EC0D16B6114AFDBA93C1B4105E6515"/>
  </w:style>
  <w:style w:type="paragraph" w:customStyle="1" w:styleId="8B31D05D4D99487E98BE1C9261CF9B01">
    <w:name w:val="8B31D05D4D99487E98BE1C9261CF9B01"/>
  </w:style>
  <w:style w:type="paragraph" w:customStyle="1" w:styleId="A338E7A914104D0E86294CD72CF55F02">
    <w:name w:val="A338E7A914104D0E86294CD72CF55F02"/>
  </w:style>
  <w:style w:type="paragraph" w:customStyle="1" w:styleId="623DB5F1F6084C9F947706E48A6C0D3F">
    <w:name w:val="623DB5F1F6084C9F947706E48A6C0D3F"/>
  </w:style>
  <w:style w:type="paragraph" w:customStyle="1" w:styleId="9D992E5CFB48448892CFF2966D6AFBE5">
    <w:name w:val="9D992E5CFB48448892CFF2966D6AFBE5"/>
  </w:style>
  <w:style w:type="paragraph" w:customStyle="1" w:styleId="664C2CB78C4E44E196C350D186784BBE">
    <w:name w:val="664C2CB78C4E44E196C350D186784BBE"/>
  </w:style>
  <w:style w:type="paragraph" w:customStyle="1" w:styleId="7E1CA540356E42F68B1DF602EF5B9CA7">
    <w:name w:val="7E1CA540356E42F68B1DF602EF5B9CA7"/>
  </w:style>
  <w:style w:type="paragraph" w:customStyle="1" w:styleId="42771ED033FA403690EB3CC9CFCC57C1">
    <w:name w:val="42771ED033FA403690EB3CC9CFCC57C1"/>
  </w:style>
  <w:style w:type="paragraph" w:customStyle="1" w:styleId="A557592209AD452B9A8F73A4F51CE747">
    <w:name w:val="A557592209AD452B9A8F73A4F51CE747"/>
  </w:style>
  <w:style w:type="paragraph" w:customStyle="1" w:styleId="44EA7F3B540F412EA0F2F7DDFB3F7A2A">
    <w:name w:val="44EA7F3B540F412EA0F2F7DDFB3F7A2A"/>
  </w:style>
  <w:style w:type="paragraph" w:customStyle="1" w:styleId="D31442BDCD8E41EC89049496C94F3DCB">
    <w:name w:val="D31442BDCD8E41EC89049496C94F3DCB"/>
  </w:style>
  <w:style w:type="paragraph" w:customStyle="1" w:styleId="585FFA476C6941578C7F5ADC314B568F">
    <w:name w:val="585FFA476C6941578C7F5ADC314B568F"/>
  </w:style>
  <w:style w:type="paragraph" w:customStyle="1" w:styleId="613C291D767A4814A870277365124281">
    <w:name w:val="613C291D767A4814A870277365124281"/>
  </w:style>
  <w:style w:type="paragraph" w:customStyle="1" w:styleId="9019DCF1A90441EEAC85475850E07BA1">
    <w:name w:val="9019DCF1A90441EEAC85475850E07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Hobson</dc:creator>
  <cp:keywords/>
  <dc:description/>
  <cp:lastModifiedBy>Seth</cp:lastModifiedBy>
  <cp:revision>8</cp:revision>
  <dcterms:created xsi:type="dcterms:W3CDTF">2019-02-19T03:32:00Z</dcterms:created>
  <dcterms:modified xsi:type="dcterms:W3CDTF">2020-05-29T23:27:00Z</dcterms:modified>
  <cp:category/>
</cp:coreProperties>
</file>